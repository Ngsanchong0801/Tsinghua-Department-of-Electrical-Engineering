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12" w:rsidRDefault="00907C12">
      <w:r>
        <w:rPr>
          <w:rFonts w:cs="宋体" w:hint="eastAsia"/>
        </w:rPr>
        <w:t>可能要考的地方</w:t>
      </w:r>
      <w:r>
        <w:t>:</w:t>
      </w:r>
    </w:p>
    <w:p w:rsidR="00907C12" w:rsidRDefault="00907C12">
      <w:r>
        <w:t>1.</w:t>
      </w:r>
      <w:r>
        <w:rPr>
          <w:rFonts w:cs="宋体" w:hint="eastAsia"/>
        </w:rPr>
        <w:t>第一章各种管子的特点</w:t>
      </w:r>
      <w:r>
        <w:t>,</w:t>
      </w:r>
      <w:r>
        <w:rPr>
          <w:rFonts w:cs="宋体" w:hint="eastAsia"/>
        </w:rPr>
        <w:t>优缺点</w:t>
      </w:r>
      <w:r>
        <w:t>;</w:t>
      </w:r>
    </w:p>
    <w:p w:rsidR="00907C12" w:rsidRDefault="00907C12">
      <w:r>
        <w:t>2.</w:t>
      </w:r>
      <w:r>
        <w:rPr>
          <w:rFonts w:cs="宋体" w:hint="eastAsia"/>
        </w:rPr>
        <w:t>有些管子为什么可以关断</w:t>
      </w:r>
      <w:r>
        <w:t>,</w:t>
      </w:r>
      <w:r>
        <w:rPr>
          <w:rFonts w:cs="宋体" w:hint="eastAsia"/>
        </w:rPr>
        <w:t>基本上是抄书</w:t>
      </w:r>
      <w:r>
        <w:t>,</w:t>
      </w:r>
      <w:r>
        <w:rPr>
          <w:rFonts w:cs="宋体" w:hint="eastAsia"/>
        </w:rPr>
        <w:t>大家仔细点找</w:t>
      </w:r>
      <w:r>
        <w:t>,</w:t>
      </w:r>
      <w:r>
        <w:rPr>
          <w:rFonts w:cs="宋体" w:hint="eastAsia"/>
        </w:rPr>
        <w:t>不要漏掉</w:t>
      </w:r>
      <w:r>
        <w:t>;</w:t>
      </w:r>
    </w:p>
    <w:p w:rsidR="00907C12" w:rsidRDefault="00907C12">
      <w:r>
        <w:t>3.</w:t>
      </w:r>
      <w:r>
        <w:rPr>
          <w:rFonts w:cs="宋体" w:hint="eastAsia"/>
        </w:rPr>
        <w:t>半控时</w:t>
      </w:r>
      <w:r>
        <w:t>,</w:t>
      </w:r>
      <w:r>
        <w:rPr>
          <w:rFonts w:cs="宋体" w:hint="eastAsia"/>
        </w:rPr>
        <w:t>有源逆变是不可行的</w:t>
      </w:r>
      <w:r>
        <w:t>,</w:t>
      </w:r>
      <w:r>
        <w:rPr>
          <w:rFonts w:cs="宋体" w:hint="eastAsia"/>
        </w:rPr>
        <w:t>为什么</w:t>
      </w:r>
      <w:r>
        <w:t>?</w:t>
      </w:r>
    </w:p>
    <w:p w:rsidR="00907C12" w:rsidRDefault="00907C12">
      <w:pPr>
        <w:rPr>
          <w:rFonts w:cs="Times New Roman"/>
        </w:rPr>
      </w:pPr>
      <w:r>
        <w:t>4.</w:t>
      </w:r>
      <w:r>
        <w:rPr>
          <w:rFonts w:cs="宋体" w:hint="eastAsia"/>
        </w:rPr>
        <w:t>缓冲电路</w:t>
      </w:r>
      <w:r>
        <w:t>(p.94)</w:t>
      </w:r>
      <w:r>
        <w:rPr>
          <w:rFonts w:cs="宋体" w:hint="eastAsia"/>
        </w:rPr>
        <w:t>为何峰值不大？好像是什么相互错开了（半期考试不考此处）；</w:t>
      </w:r>
    </w:p>
    <w:p w:rsidR="00907C12" w:rsidRDefault="00907C12">
      <w:pPr>
        <w:rPr>
          <w:rFonts w:cs="Times New Roman"/>
        </w:rPr>
      </w:pPr>
      <w:r>
        <w:t>5.</w:t>
      </w:r>
      <w:r>
        <w:rPr>
          <w:rFonts w:cs="宋体" w:hint="eastAsia"/>
        </w:rPr>
        <w:t>驱动电路部分各种电路的实现不是很要紧；</w:t>
      </w:r>
    </w:p>
    <w:p w:rsidR="00907C12" w:rsidRDefault="00907C12" w:rsidP="00AB6BF6">
      <w:pPr>
        <w:ind w:leftChars="-100" w:left="31680" w:firstLineChars="100" w:firstLine="31680"/>
        <w:rPr>
          <w:rFonts w:cs="Times New Roman"/>
        </w:rPr>
      </w:pPr>
      <w:r>
        <w:t>6.</w:t>
      </w:r>
      <w:r>
        <w:rPr>
          <w:rFonts w:cs="宋体" w:hint="eastAsia"/>
        </w:rPr>
        <w:t>可能要考整流电路，反电动势无电感负载，各种参量的计算（注意当正向电动势大于</w:t>
      </w:r>
      <w:r>
        <w:t>E</w:t>
      </w:r>
      <w:r>
        <w:rPr>
          <w:rFonts w:cs="宋体" w:hint="eastAsia"/>
        </w:rPr>
        <w:t>才能导通）；</w:t>
      </w:r>
    </w:p>
    <w:p w:rsidR="00907C12" w:rsidRDefault="00907C12">
      <w:pPr>
        <w:rPr>
          <w:rFonts w:cs="Times New Roman"/>
        </w:rPr>
      </w:pPr>
      <w:r>
        <w:t>7.</w:t>
      </w:r>
      <w:r>
        <w:rPr>
          <w:rFonts w:cs="宋体" w:hint="eastAsia"/>
        </w:rPr>
        <w:t>半期以后注意框图之间的流动等积分环节；</w:t>
      </w:r>
    </w:p>
    <w:p w:rsidR="00907C12" w:rsidRPr="00AB2D7A" w:rsidRDefault="00907C12" w:rsidP="0065191A">
      <w:pPr>
        <w:ind w:leftChars="-100" w:left="31680" w:firstLineChars="100" w:firstLine="31680"/>
        <w:rPr>
          <w:rFonts w:cs="Times New Roman"/>
        </w:rPr>
      </w:pPr>
      <w:r>
        <w:t>8.</w:t>
      </w:r>
      <w:r>
        <w:rPr>
          <w:rFonts w:cs="宋体" w:hint="eastAsia"/>
        </w:rPr>
        <w:t>期末考试可能大概</w:t>
      </w:r>
      <w:r>
        <w:t>50</w:t>
      </w:r>
      <w:r>
        <w:rPr>
          <w:rFonts w:cs="宋体" w:hint="eastAsia"/>
        </w:rPr>
        <w:t>分是填空，有一两个填空或是大题最后的一两个问不会不要紧，大家把基础部分一定要做完做好，争取最优分数，这样的学长先例好像很多。</w:t>
      </w:r>
    </w:p>
    <w:sectPr w:rsidR="00907C12" w:rsidRPr="00AB2D7A" w:rsidSect="00D12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C12" w:rsidRDefault="00907C12" w:rsidP="00AB2D7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07C12" w:rsidRDefault="00907C12" w:rsidP="00AB2D7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C12" w:rsidRDefault="00907C12" w:rsidP="00AB2D7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07C12" w:rsidRDefault="00907C12" w:rsidP="00AB2D7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2D7A"/>
    <w:rsid w:val="0026527B"/>
    <w:rsid w:val="0065191A"/>
    <w:rsid w:val="00907C12"/>
    <w:rsid w:val="00AB2D7A"/>
    <w:rsid w:val="00AB6BF6"/>
    <w:rsid w:val="00D10C54"/>
    <w:rsid w:val="00D12E37"/>
    <w:rsid w:val="00E7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E37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B2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2D7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B2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2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1</Pages>
  <Words>43</Words>
  <Characters>246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可能要考的地方:</dc:title>
  <dc:subject/>
  <dc:creator>Mr.Li</dc:creator>
  <cp:keywords/>
  <dc:description/>
  <cp:lastModifiedBy>雨林木风</cp:lastModifiedBy>
  <cp:revision>2</cp:revision>
  <dcterms:created xsi:type="dcterms:W3CDTF">2010-11-02T10:08:00Z</dcterms:created>
  <dcterms:modified xsi:type="dcterms:W3CDTF">2010-11-02T10:08:00Z</dcterms:modified>
</cp:coreProperties>
</file>