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5FF288" w14:textId="77777777" w:rsidR="00D86B40" w:rsidRDefault="00227B58">
      <w:pPr>
        <w:tabs>
          <w:tab w:val="left" w:pos="1980"/>
          <w:tab w:val="left" w:pos="6480"/>
        </w:tabs>
        <w:rPr>
          <w:rFonts w:ascii="Calibri" w:eastAsia="楷体_GB2312" w:hAnsi="Calibri"/>
          <w:b/>
          <w:sz w:val="72"/>
          <w:szCs w:val="72"/>
        </w:rPr>
      </w:pPr>
      <w:r>
        <w:rPr>
          <w:noProof/>
        </w:rPr>
        <w:drawing>
          <wp:inline distT="0" distB="0" distL="0" distR="0" wp14:anchorId="0BFFB221" wp14:editId="6B61402D">
            <wp:extent cx="5113655" cy="1659255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p w14:paraId="48E822D9" w14:textId="77777777" w:rsidR="00D86B40" w:rsidRDefault="00D86B40">
      <w:pPr>
        <w:spacing w:beforeLines="100" w:before="312"/>
        <w:jc w:val="center"/>
        <w:rPr>
          <w:rFonts w:ascii="楷体_GB2312" w:eastAsia="楷体_GB2312"/>
          <w:b/>
          <w:sz w:val="72"/>
          <w:szCs w:val="72"/>
        </w:rPr>
      </w:pPr>
    </w:p>
    <w:p w14:paraId="0C8DB7B3" w14:textId="77777777" w:rsidR="00D86B40" w:rsidRDefault="00227B58">
      <w:pPr>
        <w:spacing w:beforeLines="100" w:before="312"/>
        <w:jc w:val="center"/>
        <w:rPr>
          <w:b/>
          <w:sz w:val="52"/>
        </w:rPr>
      </w:pPr>
      <w:r>
        <w:rPr>
          <w:rFonts w:ascii="楷体_GB2312" w:eastAsia="楷体_GB2312" w:hint="eastAsia"/>
          <w:b/>
          <w:sz w:val="72"/>
          <w:szCs w:val="72"/>
        </w:rPr>
        <w:t>实</w:t>
      </w:r>
      <w:r>
        <w:rPr>
          <w:rFonts w:ascii="楷体_GB2312" w:eastAsia="楷体_GB2312" w:hint="eastAsia"/>
          <w:b/>
          <w:sz w:val="72"/>
          <w:szCs w:val="72"/>
        </w:rPr>
        <w:t xml:space="preserve"> </w:t>
      </w:r>
      <w:r>
        <w:rPr>
          <w:rFonts w:ascii="楷体_GB2312" w:eastAsia="楷体_GB2312" w:hint="eastAsia"/>
          <w:b/>
          <w:sz w:val="72"/>
          <w:szCs w:val="72"/>
        </w:rPr>
        <w:t>验</w:t>
      </w:r>
      <w:r>
        <w:rPr>
          <w:rFonts w:ascii="楷体_GB2312" w:eastAsia="楷体_GB2312" w:hint="eastAsia"/>
          <w:b/>
          <w:sz w:val="72"/>
          <w:szCs w:val="72"/>
        </w:rPr>
        <w:t xml:space="preserve"> </w:t>
      </w:r>
      <w:r>
        <w:rPr>
          <w:rFonts w:ascii="楷体_GB2312" w:eastAsia="楷体_GB2312" w:hint="eastAsia"/>
          <w:b/>
          <w:sz w:val="72"/>
          <w:szCs w:val="72"/>
        </w:rPr>
        <w:t>报</w:t>
      </w:r>
      <w:r>
        <w:rPr>
          <w:rFonts w:ascii="楷体_GB2312" w:eastAsia="楷体_GB2312" w:hint="eastAsia"/>
          <w:b/>
          <w:sz w:val="72"/>
          <w:szCs w:val="72"/>
        </w:rPr>
        <w:t xml:space="preserve"> </w:t>
      </w:r>
      <w:r>
        <w:rPr>
          <w:rFonts w:ascii="楷体_GB2312" w:eastAsia="楷体_GB2312" w:hint="eastAsia"/>
          <w:b/>
          <w:sz w:val="72"/>
          <w:szCs w:val="72"/>
        </w:rPr>
        <w:t>告</w:t>
      </w:r>
    </w:p>
    <w:p w14:paraId="33CD11D7" w14:textId="77777777" w:rsidR="00D86B40" w:rsidRDefault="00D86B40">
      <w:pPr>
        <w:rPr>
          <w:b/>
          <w:sz w:val="52"/>
        </w:rPr>
      </w:pPr>
    </w:p>
    <w:p w14:paraId="5D322757" w14:textId="77777777" w:rsidR="00D86B40" w:rsidRDefault="00D86B40">
      <w:pPr>
        <w:tabs>
          <w:tab w:val="left" w:pos="2700"/>
          <w:tab w:val="left" w:pos="6840"/>
          <w:tab w:val="left" w:pos="7020"/>
        </w:tabs>
        <w:ind w:leftChars="257" w:left="2614" w:hangingChars="738" w:hanging="2074"/>
        <w:rPr>
          <w:b/>
          <w:bCs/>
          <w:sz w:val="28"/>
          <w:szCs w:val="28"/>
        </w:rPr>
      </w:pPr>
    </w:p>
    <w:p w14:paraId="681C2452" w14:textId="77777777" w:rsidR="00D86B40" w:rsidRDefault="00227B58">
      <w:pPr>
        <w:tabs>
          <w:tab w:val="left" w:pos="2700"/>
          <w:tab w:val="left" w:pos="6840"/>
          <w:tab w:val="left" w:pos="7020"/>
        </w:tabs>
        <w:ind w:leftChars="257" w:left="2614" w:hangingChars="738" w:hanging="2074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课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程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称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纳米技术在现实生活中的应用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1AAA5753" w14:textId="2CD14AE4" w:rsidR="00D86B40" w:rsidRDefault="00227B58">
      <w:pPr>
        <w:ind w:firstLineChars="192" w:firstLine="54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业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级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</w:p>
    <w:p w14:paraId="13E4D675" w14:textId="6B71F39C" w:rsidR="00D86B40" w:rsidRDefault="00227B58">
      <w:pPr>
        <w:ind w:firstLineChars="1000" w:firstLine="2811"/>
        <w:rPr>
          <w:rFonts w:ascii="宋体" w:hAnsi="宋体"/>
          <w:b/>
          <w:sz w:val="28"/>
          <w:szCs w:val="28"/>
          <w:u w:val="thick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  </w:t>
      </w:r>
    </w:p>
    <w:p w14:paraId="4D040F09" w14:textId="241FF52E" w:rsidR="00D86B40" w:rsidRDefault="00227B58">
      <w:pPr>
        <w:ind w:firstLineChars="992" w:firstLine="2788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b/>
          <w:bCs/>
          <w:sz w:val="28"/>
          <w:szCs w:val="28"/>
          <w:u w:val="single"/>
        </w:rPr>
        <w:t xml:space="preserve">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</w:p>
    <w:p w14:paraId="2FC19F84" w14:textId="1D3E4FA2" w:rsidR="00D86B40" w:rsidRDefault="00227B58">
      <w:pPr>
        <w:ind w:firstLineChars="192" w:firstLine="54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学生姓名及学号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32115D3A" w14:textId="5DFFA8DF" w:rsidR="00D86B40" w:rsidRDefault="00227B58">
      <w:pPr>
        <w:ind w:firstLineChars="1000" w:firstLine="2811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</w:p>
    <w:p w14:paraId="5F323E7A" w14:textId="426BE41A" w:rsidR="00D86B40" w:rsidRDefault="00227B58">
      <w:pPr>
        <w:ind w:firstLineChars="1000" w:firstLine="2811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2593C84E" w14:textId="577CDE96" w:rsidR="00D86B40" w:rsidRDefault="00227B58">
      <w:pPr>
        <w:ind w:firstLineChars="192" w:firstLine="54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指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导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师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  </w:t>
      </w:r>
    </w:p>
    <w:p w14:paraId="31782716" w14:textId="395FD4A7" w:rsidR="00D86B40" w:rsidRDefault="00227B58">
      <w:pPr>
        <w:ind w:firstLineChars="224" w:firstLine="540"/>
        <w:jc w:val="left"/>
        <w:textAlignment w:val="baseline"/>
        <w:rPr>
          <w:b/>
          <w:spacing w:val="-20"/>
          <w:sz w:val="28"/>
          <w:szCs w:val="28"/>
          <w:u w:val="single"/>
        </w:rPr>
      </w:pPr>
      <w:r>
        <w:rPr>
          <w:rFonts w:hint="eastAsia"/>
          <w:b/>
          <w:bCs/>
          <w:spacing w:val="-20"/>
          <w:sz w:val="28"/>
          <w:szCs w:val="28"/>
        </w:rPr>
        <w:t>实</w:t>
      </w:r>
      <w:r>
        <w:rPr>
          <w:rFonts w:hint="eastAsia"/>
          <w:b/>
          <w:bCs/>
          <w:spacing w:val="-20"/>
          <w:sz w:val="28"/>
          <w:szCs w:val="28"/>
        </w:rPr>
        <w:t xml:space="preserve">   </w:t>
      </w:r>
      <w:proofErr w:type="gramStart"/>
      <w:r>
        <w:rPr>
          <w:rFonts w:hint="eastAsia"/>
          <w:b/>
          <w:bCs/>
          <w:spacing w:val="-20"/>
          <w:sz w:val="28"/>
          <w:szCs w:val="28"/>
        </w:rPr>
        <w:t>验</w:t>
      </w:r>
      <w:proofErr w:type="gramEnd"/>
      <w:r>
        <w:rPr>
          <w:rFonts w:hint="eastAsia"/>
          <w:b/>
          <w:bCs/>
          <w:spacing w:val="-20"/>
          <w:sz w:val="28"/>
          <w:szCs w:val="28"/>
        </w:rPr>
        <w:t xml:space="preserve">   </w:t>
      </w:r>
      <w:r>
        <w:rPr>
          <w:rFonts w:hint="eastAsia"/>
          <w:b/>
          <w:bCs/>
          <w:spacing w:val="-20"/>
          <w:sz w:val="28"/>
          <w:szCs w:val="28"/>
        </w:rPr>
        <w:t>地</w:t>
      </w:r>
      <w:r>
        <w:rPr>
          <w:rFonts w:hint="eastAsia"/>
          <w:b/>
          <w:bCs/>
          <w:spacing w:val="-20"/>
          <w:sz w:val="28"/>
          <w:szCs w:val="28"/>
        </w:rPr>
        <w:t xml:space="preserve">   </w:t>
      </w:r>
      <w:r>
        <w:rPr>
          <w:rFonts w:hint="eastAsia"/>
          <w:b/>
          <w:bCs/>
          <w:spacing w:val="-20"/>
          <w:sz w:val="28"/>
          <w:szCs w:val="28"/>
        </w:rPr>
        <w:t>点</w:t>
      </w:r>
      <w:r>
        <w:rPr>
          <w:rFonts w:hint="eastAsia"/>
          <w:b/>
          <w:bCs/>
          <w:spacing w:val="-20"/>
          <w:sz w:val="28"/>
          <w:szCs w:val="28"/>
        </w:rPr>
        <w:t xml:space="preserve">    </w:t>
      </w:r>
      <w:r>
        <w:rPr>
          <w:rFonts w:hint="eastAsia"/>
          <w:b/>
          <w:bCs/>
          <w:spacing w:val="-2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4334FA">
        <w:rPr>
          <w:rFonts w:hint="eastAsia"/>
          <w:b/>
          <w:bCs/>
          <w:sz w:val="28"/>
          <w:szCs w:val="28"/>
          <w:u w:val="single"/>
        </w:rPr>
        <w:t>XXX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pacing w:val="-20"/>
          <w:sz w:val="28"/>
          <w:szCs w:val="28"/>
          <w:u w:val="single"/>
        </w:rPr>
        <w:t xml:space="preserve">    </w:t>
      </w:r>
    </w:p>
    <w:p w14:paraId="69804D28" w14:textId="36AFCD7F" w:rsidR="00D86B40" w:rsidRDefault="00227B58">
      <w:pPr>
        <w:jc w:val="center"/>
        <w:rPr>
          <w:rFonts w:ascii="华文新魏" w:eastAsia="华文新魏" w:hAnsi="宋体"/>
          <w:b/>
          <w:sz w:val="30"/>
          <w:szCs w:val="30"/>
        </w:rPr>
      </w:pPr>
      <w:r>
        <w:rPr>
          <w:rFonts w:ascii="华文新魏" w:eastAsia="华文新魏" w:hAnsi="宋体" w:hint="eastAsia"/>
          <w:b/>
          <w:sz w:val="30"/>
          <w:szCs w:val="30"/>
        </w:rPr>
        <w:t>20</w:t>
      </w:r>
      <w:r>
        <w:rPr>
          <w:rFonts w:ascii="华文新魏" w:eastAsia="华文新魏" w:hAnsi="宋体"/>
          <w:b/>
          <w:sz w:val="30"/>
          <w:szCs w:val="30"/>
        </w:rPr>
        <w:t>2</w:t>
      </w:r>
      <w:r w:rsidR="004334FA">
        <w:rPr>
          <w:rFonts w:ascii="华文新魏" w:eastAsia="华文新魏" w:hAnsi="宋体"/>
          <w:b/>
          <w:sz w:val="30"/>
          <w:szCs w:val="30"/>
        </w:rPr>
        <w:t>3</w:t>
      </w:r>
      <w:r>
        <w:rPr>
          <w:rFonts w:ascii="华文新魏" w:eastAsia="华文新魏" w:hAnsi="宋体" w:hint="eastAsia"/>
          <w:b/>
          <w:sz w:val="30"/>
          <w:szCs w:val="30"/>
        </w:rPr>
        <w:t xml:space="preserve"> </w:t>
      </w:r>
      <w:r>
        <w:rPr>
          <w:rFonts w:ascii="华文新魏" w:eastAsia="华文新魏" w:hAnsi="宋体" w:hint="eastAsia"/>
          <w:b/>
          <w:sz w:val="30"/>
          <w:szCs w:val="30"/>
        </w:rPr>
        <w:t>～</w:t>
      </w:r>
      <w:r>
        <w:rPr>
          <w:rFonts w:ascii="华文新魏" w:eastAsia="华文新魏" w:hAnsi="宋体" w:hint="eastAsia"/>
          <w:b/>
          <w:sz w:val="30"/>
          <w:szCs w:val="30"/>
        </w:rPr>
        <w:t xml:space="preserve"> 20</w:t>
      </w:r>
      <w:r>
        <w:rPr>
          <w:rFonts w:ascii="华文新魏" w:eastAsia="华文新魏" w:hAnsi="宋体"/>
          <w:b/>
          <w:sz w:val="30"/>
          <w:szCs w:val="30"/>
        </w:rPr>
        <w:t>2</w:t>
      </w:r>
      <w:r w:rsidR="004334FA">
        <w:rPr>
          <w:rFonts w:ascii="华文新魏" w:eastAsia="华文新魏" w:hAnsi="宋体"/>
          <w:b/>
          <w:sz w:val="30"/>
          <w:szCs w:val="30"/>
        </w:rPr>
        <w:t>4</w:t>
      </w:r>
      <w:r>
        <w:rPr>
          <w:rFonts w:ascii="华文新魏" w:eastAsia="华文新魏" w:hAnsi="宋体" w:hint="eastAsia"/>
          <w:b/>
          <w:sz w:val="30"/>
          <w:szCs w:val="30"/>
        </w:rPr>
        <w:t xml:space="preserve"> </w:t>
      </w:r>
      <w:r>
        <w:rPr>
          <w:rFonts w:ascii="华文新魏" w:eastAsia="华文新魏" w:hAnsi="宋体" w:hint="eastAsia"/>
          <w:b/>
          <w:sz w:val="30"/>
          <w:szCs w:val="30"/>
        </w:rPr>
        <w:t>学年</w:t>
      </w:r>
      <w:r>
        <w:rPr>
          <w:rFonts w:ascii="华文新魏" w:eastAsia="华文新魏" w:hAnsi="宋体" w:hint="eastAsia"/>
          <w:b/>
          <w:sz w:val="30"/>
          <w:szCs w:val="30"/>
        </w:rPr>
        <w:t>度秋季学期</w:t>
      </w:r>
    </w:p>
    <w:p w14:paraId="7A1CF362" w14:textId="77777777" w:rsidR="00D86B40" w:rsidRDefault="00D86B40">
      <w:pPr>
        <w:spacing w:before="120" w:after="120"/>
        <w:outlineLvl w:val="0"/>
        <w:rPr>
          <w:rFonts w:ascii="黑体" w:eastAsia="黑体"/>
          <w:sz w:val="32"/>
          <w:szCs w:val="32"/>
        </w:rPr>
      </w:pPr>
    </w:p>
    <w:p w14:paraId="43B20078" w14:textId="77777777" w:rsidR="00D86B40" w:rsidRDefault="00227B58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《</w:t>
      </w:r>
      <w:r>
        <w:rPr>
          <w:rFonts w:ascii="黑体" w:eastAsia="黑体" w:hint="eastAsia"/>
          <w:sz w:val="32"/>
          <w:szCs w:val="32"/>
        </w:rPr>
        <w:t>纳米技术在现实生活中的应用</w:t>
      </w:r>
      <w:r>
        <w:rPr>
          <w:rFonts w:ascii="黑体" w:eastAsia="黑体" w:hint="eastAsia"/>
          <w:sz w:val="32"/>
          <w:szCs w:val="32"/>
        </w:rPr>
        <w:t>》课程实验报告</w:t>
      </w:r>
    </w:p>
    <w:tbl>
      <w:tblPr>
        <w:tblW w:w="9410" w:type="dxa"/>
        <w:tblInd w:w="-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8"/>
        <w:gridCol w:w="1263"/>
        <w:gridCol w:w="1210"/>
        <w:gridCol w:w="1275"/>
        <w:gridCol w:w="749"/>
        <w:gridCol w:w="1015"/>
        <w:gridCol w:w="1359"/>
        <w:gridCol w:w="1371"/>
      </w:tblGrid>
      <w:tr w:rsidR="00D86B40" w14:paraId="6EB667C7" w14:textId="77777777">
        <w:trPr>
          <w:trHeight w:hRule="exact" w:val="454"/>
        </w:trPr>
        <w:tc>
          <w:tcPr>
            <w:tcW w:w="1168" w:type="dxa"/>
            <w:vAlign w:val="center"/>
          </w:tcPr>
          <w:p w14:paraId="1EC8DDD4" w14:textId="77777777" w:rsidR="00D86B40" w:rsidRDefault="00227B58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8242" w:type="dxa"/>
            <w:gridSpan w:val="7"/>
            <w:vAlign w:val="center"/>
          </w:tcPr>
          <w:p w14:paraId="1AF2C684" w14:textId="77777777" w:rsidR="00D86B40" w:rsidRDefault="00227B58">
            <w:pPr>
              <w:jc w:val="center"/>
            </w:pPr>
            <w:r>
              <w:rPr>
                <w:rFonts w:hint="eastAsia"/>
              </w:rPr>
              <w:t>激光直写石墨</w:t>
            </w:r>
            <w:proofErr w:type="gramStart"/>
            <w:r>
              <w:rPr>
                <w:rFonts w:hint="eastAsia"/>
              </w:rPr>
              <w:t>烯</w:t>
            </w:r>
            <w:proofErr w:type="gramEnd"/>
            <w:r>
              <w:rPr>
                <w:rFonts w:hint="eastAsia"/>
              </w:rPr>
              <w:t>完成图案化</w:t>
            </w:r>
          </w:p>
        </w:tc>
      </w:tr>
      <w:tr w:rsidR="00D86B40" w14:paraId="1A4A36CB" w14:textId="77777777">
        <w:trPr>
          <w:trHeight w:hRule="exact" w:val="1216"/>
        </w:trPr>
        <w:tc>
          <w:tcPr>
            <w:tcW w:w="1168" w:type="dxa"/>
            <w:tcBorders>
              <w:bottom w:val="single" w:sz="6" w:space="0" w:color="auto"/>
            </w:tcBorders>
            <w:vAlign w:val="center"/>
          </w:tcPr>
          <w:p w14:paraId="66B8357A" w14:textId="77777777" w:rsidR="00D86B40" w:rsidRDefault="00227B58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3" w:type="dxa"/>
            <w:tcBorders>
              <w:bottom w:val="single" w:sz="6" w:space="0" w:color="auto"/>
            </w:tcBorders>
            <w:vAlign w:val="center"/>
          </w:tcPr>
          <w:p w14:paraId="0A992163" w14:textId="5BA2AA80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  <w:tc>
          <w:tcPr>
            <w:tcW w:w="1210" w:type="dxa"/>
            <w:tcBorders>
              <w:bottom w:val="single" w:sz="6" w:space="0" w:color="auto"/>
            </w:tcBorders>
            <w:vAlign w:val="center"/>
          </w:tcPr>
          <w:p w14:paraId="2FA297E6" w14:textId="77777777" w:rsidR="00D86B40" w:rsidRDefault="00227B5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vAlign w:val="center"/>
          </w:tcPr>
          <w:p w14:paraId="58FA230D" w14:textId="1BB548C6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  <w:tc>
          <w:tcPr>
            <w:tcW w:w="749" w:type="dxa"/>
            <w:tcBorders>
              <w:bottom w:val="single" w:sz="6" w:space="0" w:color="auto"/>
            </w:tcBorders>
            <w:vAlign w:val="center"/>
          </w:tcPr>
          <w:p w14:paraId="0F1F8CEE" w14:textId="77777777" w:rsidR="00D86B40" w:rsidRDefault="00227B58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vAlign w:val="center"/>
          </w:tcPr>
          <w:p w14:paraId="0C8676C3" w14:textId="154059A0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  <w:tc>
          <w:tcPr>
            <w:tcW w:w="1359" w:type="dxa"/>
            <w:tcBorders>
              <w:bottom w:val="single" w:sz="6" w:space="0" w:color="auto"/>
            </w:tcBorders>
            <w:vAlign w:val="center"/>
          </w:tcPr>
          <w:p w14:paraId="1D86D063" w14:textId="77777777" w:rsidR="00D86B40" w:rsidRDefault="00227B58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371" w:type="dxa"/>
            <w:tcBorders>
              <w:bottom w:val="single" w:sz="6" w:space="0" w:color="auto"/>
            </w:tcBorders>
            <w:vAlign w:val="center"/>
          </w:tcPr>
          <w:p w14:paraId="4FC6D79B" w14:textId="03764791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</w:tr>
      <w:tr w:rsidR="00D86B40" w14:paraId="77D1ABAD" w14:textId="77777777">
        <w:trPr>
          <w:cantSplit/>
          <w:trHeight w:hRule="exact" w:val="454"/>
        </w:trPr>
        <w:tc>
          <w:tcPr>
            <w:tcW w:w="116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24C949" w14:textId="77777777" w:rsidR="00D86B40" w:rsidRDefault="00227B58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47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A4AD08F" w14:textId="163CDE53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32FCC06" w14:textId="77777777" w:rsidR="00D86B40" w:rsidRDefault="00227B58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64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BB2E65D" w14:textId="3964D1EA" w:rsidR="00D86B40" w:rsidRDefault="004334F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XXX</w:t>
            </w:r>
          </w:p>
        </w:tc>
        <w:tc>
          <w:tcPr>
            <w:tcW w:w="13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93C2BA4" w14:textId="77777777" w:rsidR="00D86B40" w:rsidRDefault="00227B58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37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46312B6" w14:textId="77777777" w:rsidR="00D86B40" w:rsidRDefault="00D86B40">
            <w:pPr>
              <w:jc w:val="center"/>
            </w:pPr>
          </w:p>
        </w:tc>
      </w:tr>
      <w:tr w:rsidR="00D86B40" w14:paraId="01488BE0" w14:textId="77777777">
        <w:trPr>
          <w:trHeight w:val="1685"/>
        </w:trPr>
        <w:tc>
          <w:tcPr>
            <w:tcW w:w="9410" w:type="dxa"/>
            <w:gridSpan w:val="8"/>
            <w:tcBorders>
              <w:top w:val="single" w:sz="12" w:space="0" w:color="auto"/>
            </w:tcBorders>
          </w:tcPr>
          <w:p w14:paraId="41B40AB4" w14:textId="77777777" w:rsidR="00D86B40" w:rsidRDefault="00227B58">
            <w:pPr>
              <w:ind w:right="3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零、实验背景</w:t>
            </w:r>
          </w:p>
          <w:p w14:paraId="5F870BA9" w14:textId="6EADB337" w:rsidR="00D86B40" w:rsidRDefault="00227B58">
            <w:pPr>
              <w:ind w:right="340"/>
            </w:pPr>
            <w:r>
              <w:rPr>
                <w:rFonts w:hint="eastAsia"/>
              </w:rPr>
              <w:t xml:space="preserve">  </w:t>
            </w:r>
            <w:r w:rsidR="004334FA">
              <w:rPr>
                <w:rFonts w:hint="eastAsia"/>
              </w:rPr>
              <w:t>实验</w:t>
            </w:r>
            <w:r w:rsidR="004334FA">
              <w:rPr>
                <w:rFonts w:hint="eastAsia"/>
              </w:rPr>
              <w:t>1</w:t>
            </w:r>
            <w:r w:rsidR="004334FA">
              <w:rPr>
                <w:rFonts w:hint="eastAsia"/>
              </w:rPr>
              <w:t>的同学</w:t>
            </w:r>
            <w:r w:rsidR="005A1E44">
              <w:rPr>
                <w:rFonts w:hint="eastAsia"/>
              </w:rPr>
              <w:t>调研</w:t>
            </w:r>
            <w:r w:rsidR="004334FA">
              <w:rPr>
                <w:rFonts w:hint="eastAsia"/>
              </w:rPr>
              <w:t>填充一下</w:t>
            </w:r>
            <w:r w:rsidR="004334FA">
              <w:rPr>
                <w:rFonts w:hint="eastAsia"/>
              </w:rPr>
              <w:t xml:space="preserve"> </w:t>
            </w:r>
            <w:r w:rsidR="004334FA">
              <w:rPr>
                <w:rFonts w:hint="eastAsia"/>
              </w:rPr>
              <w:t>激光直写石墨烯的原理</w:t>
            </w:r>
          </w:p>
          <w:p w14:paraId="05BB6619" w14:textId="2F6FCA39" w:rsidR="004334FA" w:rsidRDefault="004334FA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的同学</w:t>
            </w:r>
            <w:r w:rsidR="005A1E44">
              <w:rPr>
                <w:rFonts w:hint="eastAsia"/>
              </w:rPr>
              <w:t>调研</w:t>
            </w:r>
            <w:r>
              <w:rPr>
                <w:rFonts w:hint="eastAsia"/>
              </w:rPr>
              <w:t>填充一下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机械剥离的原理</w:t>
            </w:r>
          </w:p>
        </w:tc>
      </w:tr>
      <w:tr w:rsidR="00D86B40" w14:paraId="187CBD8A" w14:textId="77777777">
        <w:trPr>
          <w:trHeight w:val="1685"/>
        </w:trPr>
        <w:tc>
          <w:tcPr>
            <w:tcW w:w="9410" w:type="dxa"/>
            <w:gridSpan w:val="8"/>
            <w:tcBorders>
              <w:top w:val="single" w:sz="12" w:space="0" w:color="auto"/>
            </w:tcBorders>
          </w:tcPr>
          <w:p w14:paraId="572ACC17" w14:textId="773A788C" w:rsidR="00D86B40" w:rsidRDefault="00227B58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</w:t>
            </w:r>
            <w:r w:rsidR="004334FA">
              <w:rPr>
                <w:rFonts w:hint="eastAsia"/>
                <w:b/>
              </w:rPr>
              <w:t xml:space="preserve"> </w:t>
            </w:r>
          </w:p>
          <w:p w14:paraId="1FE485A5" w14:textId="77777777" w:rsidR="00D86B40" w:rsidRDefault="00227B58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、了解激光直写石墨烯的相关原理。</w:t>
            </w:r>
          </w:p>
          <w:p w14:paraId="1CE7D07A" w14:textId="740106F3" w:rsidR="00D86B40" w:rsidRDefault="00227B58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、掌握相关设备的使用，</w:t>
            </w:r>
            <w:r w:rsidR="004334FA">
              <w:t xml:space="preserve"> </w:t>
            </w:r>
          </w:p>
          <w:p w14:paraId="4D77E92F" w14:textId="77777777" w:rsidR="00D86B40" w:rsidRDefault="00227B58">
            <w:pPr>
              <w:ind w:left="284" w:right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柔性面基底两种情况下的激光直写工艺，并完成图案化打印。</w:t>
            </w:r>
          </w:p>
          <w:p w14:paraId="0435A161" w14:textId="36A3C20F" w:rsidR="005A1E44" w:rsidRDefault="005A1E44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实验二目的（体验机械剥离实验，了解机械剥离二</w:t>
            </w:r>
            <w:proofErr w:type="gramStart"/>
            <w:r>
              <w:rPr>
                <w:rFonts w:hint="eastAsia"/>
              </w:rPr>
              <w:t>维材料</w:t>
            </w:r>
            <w:proofErr w:type="gramEnd"/>
            <w:r>
              <w:rPr>
                <w:rFonts w:hint="eastAsia"/>
              </w:rPr>
              <w:t>相关原理，掌握</w:t>
            </w:r>
            <w:proofErr w:type="gramStart"/>
            <w:r>
              <w:rPr>
                <w:rFonts w:hint="eastAsia"/>
              </w:rPr>
              <w:t>转移台</w:t>
            </w:r>
            <w:proofErr w:type="gramEnd"/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D86B40" w14:paraId="0BEAC4E4" w14:textId="77777777">
        <w:trPr>
          <w:trHeight w:val="2310"/>
        </w:trPr>
        <w:tc>
          <w:tcPr>
            <w:tcW w:w="9410" w:type="dxa"/>
            <w:gridSpan w:val="8"/>
          </w:tcPr>
          <w:p w14:paraId="04800C90" w14:textId="77777777" w:rsidR="00D86B40" w:rsidRDefault="00227B58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二、实验内容</w:t>
            </w:r>
          </w:p>
          <w:p w14:paraId="3F6E90FB" w14:textId="77777777" w:rsidR="00D86B40" w:rsidRDefault="00227B58">
            <w:pPr>
              <w:ind w:right="340" w:firstLineChars="100" w:firstLine="21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实验准备</w:t>
            </w:r>
          </w:p>
          <w:p w14:paraId="0FBCCE85" w14:textId="77777777" w:rsidR="00D86B40" w:rsidRDefault="00227B58">
            <w:pPr>
              <w:ind w:right="340" w:firstLineChars="100" w:firstLine="21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实验材料</w:t>
            </w:r>
          </w:p>
          <w:p w14:paraId="1920407D" w14:textId="77777777" w:rsidR="004334FA" w:rsidRDefault="004334FA">
            <w:pPr>
              <w:ind w:left="284" w:right="340"/>
              <w:rPr>
                <w:rFonts w:ascii="Calibri" w:hAnsi="Calibri" w:cs="Calibri"/>
              </w:rPr>
            </w:pPr>
          </w:p>
          <w:p w14:paraId="30FCA6F3" w14:textId="0BF034A4" w:rsidR="00D86B40" w:rsidRDefault="00227B58" w:rsidP="004334FA">
            <w:pPr>
              <w:ind w:right="340" w:firstLineChars="100" w:firstLine="21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实验原理</w:t>
            </w:r>
          </w:p>
          <w:p w14:paraId="23AD928E" w14:textId="77777777" w:rsidR="00D86B40" w:rsidRDefault="00D86B40">
            <w:pPr>
              <w:ind w:right="340" w:firstLineChars="100" w:firstLine="210"/>
            </w:pPr>
          </w:p>
          <w:p w14:paraId="54DC11A6" w14:textId="77777777" w:rsidR="00D86B40" w:rsidRDefault="00227B58">
            <w:pPr>
              <w:ind w:right="340" w:firstLineChars="100" w:firstLine="21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实验步骤</w:t>
            </w:r>
          </w:p>
          <w:p w14:paraId="199DF2C3" w14:textId="77777777" w:rsidR="00D86B40" w:rsidRDefault="00227B58" w:rsidP="004334FA">
            <w:pPr>
              <w:ind w:right="34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制备基底：</w:t>
            </w:r>
          </w:p>
          <w:p w14:paraId="04C04D2E" w14:textId="2A1F9674" w:rsidR="00D86B40" w:rsidRDefault="00D86B40">
            <w:pPr>
              <w:ind w:leftChars="200" w:left="420" w:right="340" w:firstLineChars="100" w:firstLine="210"/>
              <w:jc w:val="left"/>
            </w:pPr>
          </w:p>
          <w:p w14:paraId="605D80B3" w14:textId="77777777" w:rsidR="00D86B40" w:rsidRDefault="00227B58">
            <w:pPr>
              <w:ind w:right="34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完成激光直写图案化过程：</w:t>
            </w:r>
          </w:p>
          <w:p w14:paraId="0654643C" w14:textId="77777777" w:rsidR="00D86B40" w:rsidRDefault="00D86B40">
            <w:pPr>
              <w:ind w:left="284" w:right="340"/>
            </w:pPr>
          </w:p>
          <w:p w14:paraId="6E96027F" w14:textId="2F484989" w:rsidR="00D86B40" w:rsidRDefault="00D86B40">
            <w:pPr>
              <w:ind w:left="284" w:right="340"/>
              <w:jc w:val="center"/>
            </w:pPr>
          </w:p>
        </w:tc>
      </w:tr>
      <w:tr w:rsidR="00D86B40" w14:paraId="52A10DDF" w14:textId="77777777">
        <w:trPr>
          <w:trHeight w:val="2787"/>
        </w:trPr>
        <w:tc>
          <w:tcPr>
            <w:tcW w:w="9410" w:type="dxa"/>
            <w:gridSpan w:val="8"/>
          </w:tcPr>
          <w:p w14:paraId="59E74E56" w14:textId="29F734B1" w:rsidR="00D86B40" w:rsidRPr="004334FA" w:rsidRDefault="00227B58" w:rsidP="004334FA"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三、实验结果</w:t>
            </w:r>
            <w:r>
              <w:rPr>
                <w:rFonts w:hint="eastAsia"/>
                <w:b/>
              </w:rPr>
              <w:t>与简析</w:t>
            </w:r>
          </w:p>
          <w:p w14:paraId="19B51016" w14:textId="4E22041D" w:rsidR="00D86B40" w:rsidRDefault="004334FA">
            <w:pPr>
              <w:ind w:right="3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、功率探索</w:t>
            </w:r>
          </w:p>
          <w:p w14:paraId="5236E379" w14:textId="77777777" w:rsidR="00D86B40" w:rsidRDefault="00D86B40">
            <w:pPr>
              <w:ind w:right="340"/>
            </w:pPr>
          </w:p>
          <w:p w14:paraId="1EC17DBD" w14:textId="3DC6582B" w:rsidR="00D86B40" w:rsidRDefault="00D86B40">
            <w:pPr>
              <w:ind w:right="340"/>
            </w:pPr>
          </w:p>
          <w:p w14:paraId="00017AE7" w14:textId="78D27B05" w:rsidR="00D86B40" w:rsidRDefault="00D86B40">
            <w:pPr>
              <w:ind w:right="340"/>
            </w:pPr>
          </w:p>
          <w:p w14:paraId="53D4AF15" w14:textId="77777777" w:rsidR="00D86B40" w:rsidRDefault="00227B58">
            <w:pPr>
              <w:ind w:right="3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柔性面基底打印成果展示：</w:t>
            </w:r>
          </w:p>
          <w:p w14:paraId="214D9731" w14:textId="557B5E03" w:rsidR="00D86B40" w:rsidRDefault="00D86B40">
            <w:pPr>
              <w:ind w:right="340"/>
            </w:pPr>
          </w:p>
          <w:p w14:paraId="38ADFCFB" w14:textId="0A04AC5F" w:rsidR="00D86B40" w:rsidRDefault="00D86B40">
            <w:pPr>
              <w:ind w:right="340"/>
            </w:pPr>
          </w:p>
          <w:p w14:paraId="70557833" w14:textId="19F12581" w:rsidR="004334FA" w:rsidRDefault="004334FA">
            <w:pPr>
              <w:ind w:right="340"/>
            </w:pPr>
          </w:p>
          <w:p w14:paraId="53388BC5" w14:textId="1B328021" w:rsidR="004334FA" w:rsidRDefault="004334FA">
            <w:pPr>
              <w:ind w:right="3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</w:t>
            </w:r>
            <w:r>
              <w:t>2</w:t>
            </w:r>
          </w:p>
          <w:p w14:paraId="7B6A2769" w14:textId="3576ADD1" w:rsidR="004334FA" w:rsidRDefault="004334FA">
            <w:pPr>
              <w:ind w:right="3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材料</w:t>
            </w:r>
            <w:r w:rsidR="005A1E44">
              <w:rPr>
                <w:rFonts w:hint="eastAsia"/>
              </w:rPr>
              <w:t>选取</w:t>
            </w:r>
            <w:r w:rsidR="005A1E44">
              <w:rPr>
                <w:rFonts w:hint="eastAsia"/>
              </w:rPr>
              <w:t xml:space="preserve"> </w:t>
            </w:r>
          </w:p>
          <w:p w14:paraId="30D6D0CE" w14:textId="34BDF0EF" w:rsidR="004334FA" w:rsidRDefault="004334FA">
            <w:pPr>
              <w:ind w:right="34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</w:p>
          <w:p w14:paraId="75D0D006" w14:textId="62F75A3A" w:rsidR="004334FA" w:rsidRDefault="004334FA">
            <w:pPr>
              <w:ind w:right="3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机械剥离后状态</w:t>
            </w:r>
          </w:p>
          <w:p w14:paraId="464D5C87" w14:textId="6FA7CDA2" w:rsidR="004334FA" w:rsidRDefault="004334FA">
            <w:pPr>
              <w:ind w:right="3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1388BF3C" w14:textId="001D0C2F" w:rsidR="004334FA" w:rsidRDefault="004334FA">
            <w:pPr>
              <w:ind w:right="340"/>
            </w:pPr>
          </w:p>
          <w:p w14:paraId="75692111" w14:textId="5D49F109" w:rsidR="004334FA" w:rsidRDefault="004334FA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05CEFC48" w14:textId="77777777" w:rsidR="00D86B40" w:rsidRDefault="00227B58">
            <w:pPr>
              <w:ind w:right="340"/>
            </w:pPr>
            <w:r>
              <w:rPr>
                <w:rFonts w:hint="eastAsia"/>
              </w:rPr>
              <w:t>结果简析：</w:t>
            </w:r>
          </w:p>
          <w:p w14:paraId="70B11A7D" w14:textId="0715E48E" w:rsidR="004334FA" w:rsidRDefault="00227B58" w:rsidP="004334FA">
            <w:pPr>
              <w:ind w:right="340"/>
            </w:pPr>
            <w:r>
              <w:rPr>
                <w:rFonts w:hint="eastAsia"/>
              </w:rPr>
              <w:t xml:space="preserve">  </w:t>
            </w:r>
          </w:p>
          <w:p w14:paraId="47C45942" w14:textId="48D6229E" w:rsidR="00D86B40" w:rsidRDefault="00D86B40">
            <w:pPr>
              <w:ind w:right="340"/>
            </w:pPr>
          </w:p>
        </w:tc>
      </w:tr>
      <w:tr w:rsidR="00D86B40" w14:paraId="1D6B7328" w14:textId="77777777">
        <w:trPr>
          <w:trHeight w:val="2787"/>
        </w:trPr>
        <w:tc>
          <w:tcPr>
            <w:tcW w:w="9410" w:type="dxa"/>
            <w:gridSpan w:val="8"/>
          </w:tcPr>
          <w:p w14:paraId="079DF623" w14:textId="77777777" w:rsidR="00D86B40" w:rsidRDefault="00227B58">
            <w:pPr>
              <w:ind w:right="3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四、实验感想</w:t>
            </w:r>
          </w:p>
          <w:p w14:paraId="51F85330" w14:textId="55F1C6F7" w:rsidR="00D86B40" w:rsidRDefault="004334FA">
            <w:pPr>
              <w:ind w:right="340"/>
            </w:pPr>
            <w:r w:rsidRPr="004334FA">
              <w:rPr>
                <w:rFonts w:hint="eastAsia"/>
                <w:sz w:val="28"/>
                <w:szCs w:val="28"/>
              </w:rPr>
              <w:t>XXX</w:t>
            </w:r>
            <w:r w:rsidRPr="004334FA">
              <w:rPr>
                <w:rFonts w:hint="eastAsia"/>
                <w:sz w:val="28"/>
                <w:szCs w:val="28"/>
              </w:rPr>
              <w:t>：</w:t>
            </w:r>
            <w:r>
              <w:t xml:space="preserve"> </w:t>
            </w:r>
          </w:p>
          <w:p w14:paraId="3E9C344D" w14:textId="77777777" w:rsidR="00D86B40" w:rsidRDefault="00D86B40">
            <w:pPr>
              <w:ind w:right="340"/>
            </w:pPr>
          </w:p>
          <w:p w14:paraId="34132476" w14:textId="505BE613" w:rsidR="00D86B40" w:rsidRDefault="004334FA" w:rsidP="004334FA">
            <w:r>
              <w:rPr>
                <w:rFonts w:hint="eastAsia"/>
              </w:rPr>
              <w:t>xxx</w:t>
            </w:r>
            <w:r w:rsidR="00227B58">
              <w:rPr>
                <w:rFonts w:hint="eastAsia"/>
              </w:rPr>
              <w:t>：</w:t>
            </w:r>
            <w:r>
              <w:t xml:space="preserve"> </w:t>
            </w:r>
          </w:p>
          <w:p w14:paraId="5D6AA2A0" w14:textId="77777777" w:rsidR="00D86B40" w:rsidRDefault="00D86B40">
            <w:pPr>
              <w:ind w:firstLine="420"/>
            </w:pPr>
          </w:p>
          <w:p w14:paraId="5EEDB335" w14:textId="38C71750" w:rsidR="00D86B40" w:rsidRDefault="004334FA">
            <w:r>
              <w:rPr>
                <w:rFonts w:hint="eastAsia"/>
              </w:rPr>
              <w:t>xxx</w:t>
            </w:r>
            <w:r w:rsidR="00227B58">
              <w:rPr>
                <w:rFonts w:hint="eastAsia"/>
              </w:rPr>
              <w:t>：</w:t>
            </w:r>
          </w:p>
          <w:p w14:paraId="6000E559" w14:textId="77777777" w:rsidR="00D86B40" w:rsidRDefault="00D86B40">
            <w:pPr>
              <w:ind w:right="340"/>
            </w:pPr>
          </w:p>
        </w:tc>
      </w:tr>
    </w:tbl>
    <w:p w14:paraId="3E2D879E" w14:textId="77777777" w:rsidR="00D86B40" w:rsidRDefault="00D86B40">
      <w:pPr>
        <w:rPr>
          <w:rFonts w:ascii="华文新魏" w:eastAsia="华文新魏" w:hAnsi="宋体"/>
          <w:b/>
          <w:szCs w:val="21"/>
        </w:rPr>
      </w:pPr>
    </w:p>
    <w:p w14:paraId="73B89A2D" w14:textId="77777777" w:rsidR="00D86B40" w:rsidRDefault="00227B58">
      <w:pPr>
        <w:rPr>
          <w:rFonts w:ascii="华文新魏" w:eastAsia="华文新魏" w:hAnsi="宋体"/>
          <w:b/>
          <w:szCs w:val="21"/>
        </w:rPr>
      </w:pPr>
      <w:r>
        <w:rPr>
          <w:rFonts w:ascii="华文新魏" w:eastAsia="华文新魏" w:hAnsi="宋体" w:hint="eastAsia"/>
          <w:b/>
          <w:szCs w:val="21"/>
        </w:rPr>
        <w:t>注：实验背景部分参见：</w:t>
      </w:r>
      <w:r>
        <w:rPr>
          <w:rFonts w:ascii="华文新魏" w:eastAsia="华文新魏" w:hAnsi="宋体" w:hint="eastAsia"/>
          <w:b/>
          <w:szCs w:val="21"/>
        </w:rPr>
        <w:t>王瑞：《聚酰亚胺激光直写碳化技术的加工</w:t>
      </w:r>
      <w:r>
        <w:rPr>
          <w:rFonts w:ascii="华文新魏" w:eastAsia="华文新魏" w:hAnsi="宋体" w:hint="eastAsia"/>
          <w:b/>
          <w:szCs w:val="21"/>
        </w:rPr>
        <w:t>-</w:t>
      </w:r>
      <w:r>
        <w:rPr>
          <w:rFonts w:ascii="华文新魏" w:eastAsia="华文新魏" w:hAnsi="宋体" w:hint="eastAsia"/>
          <w:b/>
          <w:szCs w:val="21"/>
        </w:rPr>
        <w:t>结构</w:t>
      </w:r>
      <w:r>
        <w:rPr>
          <w:rFonts w:ascii="华文新魏" w:eastAsia="华文新魏" w:hAnsi="宋体" w:hint="eastAsia"/>
          <w:b/>
          <w:szCs w:val="21"/>
        </w:rPr>
        <w:t>-</w:t>
      </w:r>
      <w:r>
        <w:rPr>
          <w:rFonts w:ascii="华文新魏" w:eastAsia="华文新魏" w:hAnsi="宋体" w:hint="eastAsia"/>
          <w:b/>
          <w:szCs w:val="21"/>
        </w:rPr>
        <w:t>性能关系研究及其在太阳能海水淡化中的应用》，硕士学位论文，苏州大学，</w:t>
      </w:r>
      <w:r>
        <w:rPr>
          <w:rFonts w:ascii="华文新魏" w:eastAsia="华文新魏" w:hAnsi="宋体" w:hint="eastAsia"/>
          <w:b/>
          <w:szCs w:val="21"/>
        </w:rPr>
        <w:t>2020</w:t>
      </w:r>
      <w:r>
        <w:rPr>
          <w:rFonts w:ascii="华文新魏" w:eastAsia="华文新魏" w:hAnsi="宋体" w:hint="eastAsia"/>
          <w:b/>
          <w:szCs w:val="21"/>
        </w:rPr>
        <w:t>年。</w:t>
      </w:r>
    </w:p>
    <w:sectPr w:rsidR="00D86B40">
      <w:pgSz w:w="11907" w:h="16840"/>
      <w:pgMar w:top="1440" w:right="1644" w:bottom="1440" w:left="2041" w:header="851" w:footer="992" w:gutter="0"/>
      <w:pgNumType w:fmt="decimalFullWidth" w:start="0"/>
      <w:cols w:space="720"/>
      <w:titlePg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M2MmRmNmI1NTg4ZjE3ZjFjZGE5NDU0NjFjNzRhY2EifQ=="/>
  </w:docVars>
  <w:rsids>
    <w:rsidRoot w:val="00172A27"/>
    <w:rsid w:val="000074E3"/>
    <w:rsid w:val="00044911"/>
    <w:rsid w:val="000A5B74"/>
    <w:rsid w:val="000B1235"/>
    <w:rsid w:val="000E4CFF"/>
    <w:rsid w:val="000E6EB7"/>
    <w:rsid w:val="000F0955"/>
    <w:rsid w:val="001152C3"/>
    <w:rsid w:val="00124E6A"/>
    <w:rsid w:val="001548A2"/>
    <w:rsid w:val="00172A27"/>
    <w:rsid w:val="00191B5C"/>
    <w:rsid w:val="001A540E"/>
    <w:rsid w:val="001D595D"/>
    <w:rsid w:val="001F1103"/>
    <w:rsid w:val="002233A1"/>
    <w:rsid w:val="00227B58"/>
    <w:rsid w:val="002503A2"/>
    <w:rsid w:val="00280FDD"/>
    <w:rsid w:val="002C32B6"/>
    <w:rsid w:val="002E714C"/>
    <w:rsid w:val="002F6352"/>
    <w:rsid w:val="00301C98"/>
    <w:rsid w:val="00340BF0"/>
    <w:rsid w:val="00347957"/>
    <w:rsid w:val="00353100"/>
    <w:rsid w:val="00362EF2"/>
    <w:rsid w:val="0036599E"/>
    <w:rsid w:val="003832B0"/>
    <w:rsid w:val="003B6372"/>
    <w:rsid w:val="003C3AE9"/>
    <w:rsid w:val="003E2E22"/>
    <w:rsid w:val="0041174C"/>
    <w:rsid w:val="00420D4D"/>
    <w:rsid w:val="00426FDD"/>
    <w:rsid w:val="004334FA"/>
    <w:rsid w:val="0045336C"/>
    <w:rsid w:val="004977A2"/>
    <w:rsid w:val="004A1574"/>
    <w:rsid w:val="005004BD"/>
    <w:rsid w:val="00550F54"/>
    <w:rsid w:val="005652A7"/>
    <w:rsid w:val="005A1E44"/>
    <w:rsid w:val="005A27A6"/>
    <w:rsid w:val="005E135E"/>
    <w:rsid w:val="005E1EC6"/>
    <w:rsid w:val="005F3DD9"/>
    <w:rsid w:val="0061484D"/>
    <w:rsid w:val="00620E77"/>
    <w:rsid w:val="0062632F"/>
    <w:rsid w:val="00626590"/>
    <w:rsid w:val="00641939"/>
    <w:rsid w:val="00650576"/>
    <w:rsid w:val="00654E18"/>
    <w:rsid w:val="00665FB9"/>
    <w:rsid w:val="006723F6"/>
    <w:rsid w:val="006A1080"/>
    <w:rsid w:val="006A123C"/>
    <w:rsid w:val="006A4399"/>
    <w:rsid w:val="006B5E85"/>
    <w:rsid w:val="006C37F7"/>
    <w:rsid w:val="006C51E7"/>
    <w:rsid w:val="006E2A7A"/>
    <w:rsid w:val="006E3B38"/>
    <w:rsid w:val="006E4D2A"/>
    <w:rsid w:val="006E63B5"/>
    <w:rsid w:val="00727AB5"/>
    <w:rsid w:val="00780B45"/>
    <w:rsid w:val="0078798A"/>
    <w:rsid w:val="00794275"/>
    <w:rsid w:val="00796042"/>
    <w:rsid w:val="007A788C"/>
    <w:rsid w:val="007C12E7"/>
    <w:rsid w:val="007D7139"/>
    <w:rsid w:val="007F04BF"/>
    <w:rsid w:val="008431D0"/>
    <w:rsid w:val="00851CB9"/>
    <w:rsid w:val="008849C1"/>
    <w:rsid w:val="008A2AB2"/>
    <w:rsid w:val="008E4654"/>
    <w:rsid w:val="009240CC"/>
    <w:rsid w:val="00950839"/>
    <w:rsid w:val="009C6CA9"/>
    <w:rsid w:val="009E42D5"/>
    <w:rsid w:val="00A065E9"/>
    <w:rsid w:val="00A36A1F"/>
    <w:rsid w:val="00A40031"/>
    <w:rsid w:val="00A617C1"/>
    <w:rsid w:val="00A92804"/>
    <w:rsid w:val="00A95397"/>
    <w:rsid w:val="00AF2541"/>
    <w:rsid w:val="00B10B1A"/>
    <w:rsid w:val="00B20C8F"/>
    <w:rsid w:val="00B72C09"/>
    <w:rsid w:val="00BC4FDA"/>
    <w:rsid w:val="00C04268"/>
    <w:rsid w:val="00C43998"/>
    <w:rsid w:val="00C46A90"/>
    <w:rsid w:val="00C80ED7"/>
    <w:rsid w:val="00C817EC"/>
    <w:rsid w:val="00CA64E7"/>
    <w:rsid w:val="00CB0B67"/>
    <w:rsid w:val="00CF47D4"/>
    <w:rsid w:val="00CF5C3A"/>
    <w:rsid w:val="00CF6CA8"/>
    <w:rsid w:val="00D03805"/>
    <w:rsid w:val="00D367E0"/>
    <w:rsid w:val="00D43661"/>
    <w:rsid w:val="00D70602"/>
    <w:rsid w:val="00D86B40"/>
    <w:rsid w:val="00DA7A25"/>
    <w:rsid w:val="00DC0887"/>
    <w:rsid w:val="00DE3BCE"/>
    <w:rsid w:val="00DE72B2"/>
    <w:rsid w:val="00E30C62"/>
    <w:rsid w:val="00E65211"/>
    <w:rsid w:val="00E85E10"/>
    <w:rsid w:val="00E86988"/>
    <w:rsid w:val="00EB5E8A"/>
    <w:rsid w:val="00EC4A25"/>
    <w:rsid w:val="00EC69AD"/>
    <w:rsid w:val="00ED221D"/>
    <w:rsid w:val="00EE4DFC"/>
    <w:rsid w:val="00EE5C01"/>
    <w:rsid w:val="00F10F6D"/>
    <w:rsid w:val="00F1253F"/>
    <w:rsid w:val="00F5197D"/>
    <w:rsid w:val="00F54BF9"/>
    <w:rsid w:val="00F8621E"/>
    <w:rsid w:val="00F926E7"/>
    <w:rsid w:val="00FA68A0"/>
    <w:rsid w:val="00FB5560"/>
    <w:rsid w:val="00FC077C"/>
    <w:rsid w:val="00FD0594"/>
    <w:rsid w:val="00FD70E0"/>
    <w:rsid w:val="033D36B2"/>
    <w:rsid w:val="0E0F3284"/>
    <w:rsid w:val="0EE54141"/>
    <w:rsid w:val="0F6066DF"/>
    <w:rsid w:val="10ED6FC4"/>
    <w:rsid w:val="11D24E50"/>
    <w:rsid w:val="14795500"/>
    <w:rsid w:val="149D1574"/>
    <w:rsid w:val="16AA1221"/>
    <w:rsid w:val="18DC30F4"/>
    <w:rsid w:val="1DB42FB2"/>
    <w:rsid w:val="22FC68C8"/>
    <w:rsid w:val="262E25FA"/>
    <w:rsid w:val="26984415"/>
    <w:rsid w:val="27390980"/>
    <w:rsid w:val="2CEB7A1D"/>
    <w:rsid w:val="2E482858"/>
    <w:rsid w:val="32415F5F"/>
    <w:rsid w:val="330F277F"/>
    <w:rsid w:val="36140CE4"/>
    <w:rsid w:val="388B724B"/>
    <w:rsid w:val="45ED294B"/>
    <w:rsid w:val="463B050F"/>
    <w:rsid w:val="473347FA"/>
    <w:rsid w:val="4A2F2139"/>
    <w:rsid w:val="4B570E23"/>
    <w:rsid w:val="4DE806E1"/>
    <w:rsid w:val="4ECE2EEB"/>
    <w:rsid w:val="50B25872"/>
    <w:rsid w:val="63B55CD4"/>
    <w:rsid w:val="6C9D2ADA"/>
    <w:rsid w:val="6E666F71"/>
    <w:rsid w:val="70523AD6"/>
    <w:rsid w:val="73A5558E"/>
    <w:rsid w:val="76A61C03"/>
    <w:rsid w:val="777C6B59"/>
    <w:rsid w:val="77A275A6"/>
    <w:rsid w:val="7C220305"/>
    <w:rsid w:val="7DDB1114"/>
    <w:rsid w:val="7E6B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9709B"/>
  <w15:docId w15:val="{2741F821-E450-4E97-B05F-EF0BBD4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0"/>
    <w:qFormat/>
  </w:style>
  <w:style w:type="character" w:styleId="a7">
    <w:name w:val="Emphasis"/>
    <w:qFormat/>
    <w:rPr>
      <w:i/>
      <w:i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styleId="HTML">
    <w:name w:val="HTML Cite"/>
    <w:unhideWhenUsed/>
    <w:qFormat/>
  </w:style>
  <w:style w:type="paragraph" w:customStyle="1" w:styleId="Style5">
    <w:name w:val="_Style 5"/>
    <w:basedOn w:val="a"/>
    <w:pPr>
      <w:tabs>
        <w:tab w:val="left" w:pos="360"/>
      </w:tabs>
    </w:p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"/>
    <w:pPr>
      <w:spacing w:line="360" w:lineRule="auto"/>
      <w:ind w:firstLineChars="200" w:firstLine="480"/>
    </w:pPr>
  </w:style>
  <w:style w:type="character" w:customStyle="1" w:styleId="s1">
    <w:name w:val="s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124</Words>
  <Characters>713</Characters>
  <Application>Microsoft Office Word</Application>
  <DocSecurity>0</DocSecurity>
  <Lines>5</Lines>
  <Paragraphs>1</Paragraphs>
  <ScaleCrop>false</ScaleCrop>
  <Company>hfut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Zhang</dc:creator>
  <cp:lastModifiedBy>张 培根</cp:lastModifiedBy>
  <cp:revision>2</cp:revision>
  <cp:lastPrinted>2411-12-31T15:59:00Z</cp:lastPrinted>
  <dcterms:created xsi:type="dcterms:W3CDTF">2023-10-31T06:54:00Z</dcterms:created>
  <dcterms:modified xsi:type="dcterms:W3CDTF">2023-10-31T06:54:00Z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3E670F37B1EE47A08E03C31E7797484F</vt:lpwstr>
  </property>
</Properties>
</file>